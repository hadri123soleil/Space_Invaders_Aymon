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0AC5" w14:textId="03361893" w:rsidR="007F30AE" w:rsidRPr="000E7483" w:rsidRDefault="00C658F8" w:rsidP="000E7483">
      <w:pPr>
        <w:pStyle w:val="Titre"/>
      </w:pPr>
      <w:r>
        <w:t>P_</w:t>
      </w:r>
      <w:r w:rsidR="00137D75">
        <w:t>106-SpaceInvaders</w:t>
      </w:r>
    </w:p>
    <w:p w14:paraId="74C6FC60" w14:textId="4D093E03" w:rsidR="001D4577" w:rsidRPr="00346857" w:rsidRDefault="00346857" w:rsidP="00346857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1E0D4045" wp14:editId="28E014D3">
            <wp:extent cx="2781300" cy="2781300"/>
            <wp:effectExtent l="0" t="0" r="0" b="0"/>
            <wp:docPr id="3" name="Image 3" descr="Une image contenant capture d’écran, Graphique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apture d’écran, Graphique, pix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17" cy="27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E9C3" w14:textId="39FCC105" w:rsidR="007F30AE" w:rsidRPr="000E7483" w:rsidRDefault="00C658F8" w:rsidP="000E7483">
      <w:pPr>
        <w:spacing w:before="2000"/>
        <w:jc w:val="center"/>
      </w:pPr>
      <w:r>
        <w:t>Hadrien Aymon</w:t>
      </w:r>
      <w:r w:rsidR="007F30AE" w:rsidRPr="000E7483">
        <w:t>– C</w:t>
      </w:r>
      <w:r>
        <w:t>in2a</w:t>
      </w:r>
    </w:p>
    <w:p w14:paraId="20308D1F" w14:textId="247AD0C0" w:rsidR="007F30AE" w:rsidRPr="000E7483" w:rsidRDefault="00C658F8" w:rsidP="000E7483">
      <w:pPr>
        <w:jc w:val="center"/>
      </w:pPr>
      <w:r>
        <w:t>ETML - Vennes</w:t>
      </w:r>
    </w:p>
    <w:p w14:paraId="01A2A958" w14:textId="65F311BD" w:rsidR="007F30AE" w:rsidRPr="000E7483" w:rsidRDefault="00137D75" w:rsidP="000E7483">
      <w:pPr>
        <w:jc w:val="center"/>
      </w:pPr>
      <w:r>
        <w:t>32</w:t>
      </w:r>
      <w:r w:rsidR="00C658F8">
        <w:t xml:space="preserve"> périodes</w:t>
      </w:r>
    </w:p>
    <w:p w14:paraId="58474898" w14:textId="4080A500" w:rsidR="007F30AE" w:rsidRPr="000E7483" w:rsidRDefault="00137D75" w:rsidP="000E7483">
      <w:pPr>
        <w:jc w:val="center"/>
      </w:pPr>
      <w:r>
        <w:t>AMG</w:t>
      </w:r>
    </w:p>
    <w:p w14:paraId="41B8CED4" w14:textId="70A83D33" w:rsidR="007F30AE" w:rsidRPr="000E7483" w:rsidRDefault="00C658F8" w:rsidP="000E7483">
      <w:pPr>
        <w:jc w:val="center"/>
      </w:pPr>
      <w:r>
        <w:t>ETM</w:t>
      </w:r>
      <w:r w:rsidR="0058637D">
        <w:t>L</w:t>
      </w:r>
      <w:r>
        <w:t>-INF</w:t>
      </w:r>
    </w:p>
    <w:p w14:paraId="69E377A0" w14:textId="5A46E598" w:rsidR="007F30AE" w:rsidRPr="007F30AE" w:rsidRDefault="007F30AE" w:rsidP="001764CE">
      <w:pPr>
        <w:pStyle w:val="Titre"/>
      </w:pPr>
      <w:r w:rsidRPr="00AA4393">
        <w:br w:type="page"/>
      </w:r>
    </w:p>
    <w:p w14:paraId="14B8AE5E" w14:textId="7BF90DE0" w:rsidR="00663E46" w:rsidRDefault="00D57849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3012319" w:history="1">
        <w:r w:rsidR="00663E46" w:rsidRPr="0011669C">
          <w:rPr>
            <w:rStyle w:val="Lienhypertexte"/>
            <w:noProof/>
          </w:rPr>
          <w:t>1</w:t>
        </w:r>
        <w:r w:rsidR="00663E46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63E46" w:rsidRPr="0011669C">
          <w:rPr>
            <w:rStyle w:val="Lienhypertexte"/>
            <w:noProof/>
          </w:rPr>
          <w:t>Introduction</w:t>
        </w:r>
        <w:r w:rsidR="00663E46">
          <w:rPr>
            <w:noProof/>
            <w:webHidden/>
          </w:rPr>
          <w:tab/>
        </w:r>
        <w:r w:rsidR="00663E46">
          <w:rPr>
            <w:noProof/>
            <w:webHidden/>
          </w:rPr>
          <w:fldChar w:fldCharType="begin"/>
        </w:r>
        <w:r w:rsidR="00663E46">
          <w:rPr>
            <w:noProof/>
            <w:webHidden/>
          </w:rPr>
          <w:instrText xml:space="preserve"> PAGEREF _Toc183012319 \h </w:instrText>
        </w:r>
        <w:r w:rsidR="00663E46">
          <w:rPr>
            <w:noProof/>
            <w:webHidden/>
          </w:rPr>
        </w:r>
        <w:r w:rsidR="00663E46">
          <w:rPr>
            <w:noProof/>
            <w:webHidden/>
          </w:rPr>
          <w:fldChar w:fldCharType="separate"/>
        </w:r>
        <w:r w:rsidR="00663E46">
          <w:rPr>
            <w:noProof/>
            <w:webHidden/>
          </w:rPr>
          <w:t>3</w:t>
        </w:r>
        <w:r w:rsidR="00663E46">
          <w:rPr>
            <w:noProof/>
            <w:webHidden/>
          </w:rPr>
          <w:fldChar w:fldCharType="end"/>
        </w:r>
      </w:hyperlink>
    </w:p>
    <w:p w14:paraId="0C0618A7" w14:textId="2BA0C144" w:rsidR="00663E46" w:rsidRDefault="00663E46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0" w:history="1">
        <w:r w:rsidRPr="0011669C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Contexte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EC839A" w14:textId="33421E86" w:rsidR="00663E46" w:rsidRDefault="00663E46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1" w:history="1">
        <w:r w:rsidRPr="0011669C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Objectifs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8188FA" w14:textId="4EDEE5E9" w:rsidR="00663E46" w:rsidRDefault="00663E46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3012322" w:history="1">
        <w:r w:rsidRPr="0011669C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70DD73" w14:textId="3B30343F" w:rsidR="00663E46" w:rsidRDefault="00663E46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3" w:history="1">
        <w:r w:rsidRPr="0011669C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MCD/MLD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EC5DB8" w14:textId="5A1654C0" w:rsidR="00663E46" w:rsidRDefault="00663E46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3012324" w:history="1">
        <w:r w:rsidRPr="0011669C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D4269F" w14:textId="564D499F" w:rsidR="00663E46" w:rsidRDefault="00663E46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5" w:history="1">
        <w:r w:rsidRPr="0011669C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Création de la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DA863D" w14:textId="77874DBE" w:rsidR="00663E46" w:rsidRDefault="00663E46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6" w:history="1">
        <w:r w:rsidRPr="0011669C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Création de données dans les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5CC241" w14:textId="27D00BD4" w:rsidR="00663E46" w:rsidRDefault="00663E46">
      <w:pPr>
        <w:pStyle w:val="TM3"/>
        <w:tabs>
          <w:tab w:val="left" w:pos="1200"/>
          <w:tab w:val="righ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3012327" w:history="1">
        <w:r w:rsidRPr="0011669C">
          <w:rPr>
            <w:rStyle w:val="Lienhypertexte"/>
            <w:noProof/>
          </w:rPr>
          <w:t>3.2.1</w:t>
        </w:r>
        <w:r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Table t_joueur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950744" w14:textId="196EC429" w:rsidR="00663E46" w:rsidRDefault="00663E46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3012328" w:history="1">
        <w:r w:rsidRPr="0011669C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447267" w14:textId="4D919624" w:rsidR="00663E46" w:rsidRDefault="00663E46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29" w:history="1">
        <w:r w:rsidRPr="0011669C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Avis personnel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E5A3D2" w14:textId="4FAB69B2" w:rsidR="00663E46" w:rsidRDefault="00663E46">
      <w:pPr>
        <w:pStyle w:val="TM10"/>
        <w:tabs>
          <w:tab w:val="left" w:pos="400"/>
          <w:tab w:val="righ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3012330" w:history="1">
        <w:r w:rsidRPr="0011669C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CA974B" w14:textId="16C1B594" w:rsidR="00663E46" w:rsidRDefault="00663E46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31" w:history="1">
        <w:r w:rsidRPr="0011669C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Code source complet: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1AD038" w14:textId="157F598D" w:rsidR="00663E46" w:rsidRDefault="00663E46">
      <w:pPr>
        <w:pStyle w:val="TM2"/>
        <w:tabs>
          <w:tab w:val="left" w:pos="800"/>
          <w:tab w:val="righ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3012332" w:history="1">
        <w:r w:rsidRPr="0011669C">
          <w:rPr>
            <w:rStyle w:val="Lienhypertexte"/>
            <w:noProof/>
          </w:rPr>
          <w:t>5.2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11669C">
          <w:rPr>
            <w:rStyle w:val="Lienhypertexte"/>
            <w:noProof/>
          </w:rPr>
          <w:t>Sources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_Toc183012332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01A3C1" w14:textId="34B2C21F" w:rsidR="00CE655E" w:rsidRDefault="00D57849" w:rsidP="00D57849">
      <w:pPr>
        <w:pStyle w:val="Titre1"/>
        <w:numPr>
          <w:ilvl w:val="0"/>
          <w:numId w:val="0"/>
        </w:numPr>
        <w:ind w:left="567"/>
      </w:pPr>
      <w:r>
        <w:fldChar w:fldCharType="end"/>
      </w:r>
      <w:r w:rsidR="0063750A" w:rsidRPr="0063750A">
        <w:t xml:space="preserve"> </w:t>
      </w:r>
    </w:p>
    <w:p w14:paraId="792C28D1" w14:textId="67F8A0FC" w:rsidR="00D57849" w:rsidRPr="00CE655E" w:rsidRDefault="00CE655E" w:rsidP="00CE655E">
      <w:pPr>
        <w:rPr>
          <w:rFonts w:asciiTheme="majorHAnsi" w:hAnsiTheme="majorHAnsi" w:cs="Arial"/>
          <w:b/>
          <w:bCs/>
          <w:caps/>
          <w:kern w:val="32"/>
          <w:sz w:val="32"/>
          <w:szCs w:val="32"/>
        </w:rPr>
      </w:pPr>
      <w:r>
        <w:br w:type="page"/>
      </w:r>
    </w:p>
    <w:p w14:paraId="19159E0E" w14:textId="0CA04848" w:rsidR="0063750A" w:rsidRPr="0063750A" w:rsidRDefault="0063750A" w:rsidP="0068722D">
      <w:pPr>
        <w:pStyle w:val="Titre1"/>
      </w:pPr>
      <w:bookmarkStart w:id="0" w:name="_Toc183012319"/>
      <w:r w:rsidRPr="0063750A">
        <w:lastRenderedPageBreak/>
        <w:t>Introduction</w:t>
      </w:r>
      <w:bookmarkEnd w:id="0"/>
    </w:p>
    <w:p w14:paraId="6D5D2CF1" w14:textId="37D034D0" w:rsidR="0063750A" w:rsidRDefault="00137D75" w:rsidP="009636D0">
      <w:pPr>
        <w:pStyle w:val="Titre2"/>
      </w:pPr>
      <w:bookmarkStart w:id="1" w:name="_Toc183012320"/>
      <w:r w:rsidRPr="00341065">
        <w:t>Contexte :</w:t>
      </w:r>
      <w:bookmarkEnd w:id="1"/>
      <w:r w:rsidR="0063750A" w:rsidRPr="00341065">
        <w:t xml:space="preserve"> </w:t>
      </w:r>
    </w:p>
    <w:p w14:paraId="103C9327" w14:textId="0314C24C" w:rsidR="00137D75" w:rsidRPr="00137D75" w:rsidRDefault="00137D75" w:rsidP="00137D75">
      <w:pPr>
        <w:pStyle w:val="Retraitcorpsdetexte"/>
      </w:pPr>
      <w:r>
        <w:t>Travailler avec une base de données sur la thématique « </w:t>
      </w:r>
      <w:proofErr w:type="spellStart"/>
      <w:r>
        <w:t>SpaceInvaders</w:t>
      </w:r>
      <w:proofErr w:type="spellEnd"/>
      <w:r>
        <w:t> »</w:t>
      </w:r>
    </w:p>
    <w:p w14:paraId="3DD71914" w14:textId="29D0B8D0" w:rsidR="0063750A" w:rsidRDefault="00137D75" w:rsidP="009636D0">
      <w:pPr>
        <w:pStyle w:val="Titre2"/>
      </w:pPr>
      <w:bookmarkStart w:id="2" w:name="_Toc183012321"/>
      <w:r w:rsidRPr="00341065">
        <w:t>Objectifs :</w:t>
      </w:r>
      <w:bookmarkEnd w:id="2"/>
    </w:p>
    <w:p w14:paraId="0278EDE7" w14:textId="26BDC45D" w:rsidR="00137D75" w:rsidRPr="00137D75" w:rsidRDefault="007A6101" w:rsidP="00137D75">
      <w:pPr>
        <w:pStyle w:val="Retraitcorpsdetexte"/>
      </w:pPr>
      <w:r>
        <w:t xml:space="preserve">Crée et gérer une base de </w:t>
      </w:r>
      <w:r w:rsidR="0097619D">
        <w:t>données</w:t>
      </w:r>
      <w:r>
        <w:t xml:space="preserve"> en y ajoutant d</w:t>
      </w:r>
      <w:r w:rsidR="006B7F41">
        <w:t>ifférents</w:t>
      </w:r>
      <w:r>
        <w:t xml:space="preserve"> droits</w:t>
      </w:r>
      <w:r w:rsidR="006B7F41">
        <w:t xml:space="preserve"> pour différents rôles</w:t>
      </w:r>
      <w:r>
        <w:t xml:space="preserve">. </w:t>
      </w:r>
    </w:p>
    <w:p w14:paraId="0F5E8419" w14:textId="74A895B3" w:rsidR="0063750A" w:rsidRPr="0063750A" w:rsidRDefault="0063750A" w:rsidP="0068722D">
      <w:pPr>
        <w:pStyle w:val="Titre1"/>
      </w:pPr>
      <w:bookmarkStart w:id="3" w:name="_Toc183012322"/>
      <w:r w:rsidRPr="0063750A">
        <w:t>Conception</w:t>
      </w:r>
      <w:bookmarkEnd w:id="3"/>
    </w:p>
    <w:p w14:paraId="5C9D0BD8" w14:textId="5830DC16" w:rsidR="0063750A" w:rsidRDefault="00137D75" w:rsidP="009636D0">
      <w:pPr>
        <w:pStyle w:val="Titre2"/>
      </w:pPr>
      <w:bookmarkStart w:id="4" w:name="_Toc183012323"/>
      <w:r>
        <w:t>MCD/MLD</w:t>
      </w:r>
      <w:bookmarkEnd w:id="4"/>
    </w:p>
    <w:p w14:paraId="5936BD85" w14:textId="13B19B5A" w:rsidR="0065076F" w:rsidRDefault="00B1215C" w:rsidP="005F1500">
      <w:pPr>
        <w:pStyle w:val="Retraitcorpsdetexte"/>
        <w:ind w:left="0"/>
      </w:pPr>
      <w:r>
        <w:rPr>
          <w:noProof/>
        </w:rPr>
        <w:drawing>
          <wp:inline distT="0" distB="0" distL="0" distR="0" wp14:anchorId="1FA18A7D" wp14:editId="72F66613">
            <wp:extent cx="5759450" cy="3931920"/>
            <wp:effectExtent l="0" t="0" r="0" b="0"/>
            <wp:docPr id="4" name="Image 4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diagramm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B0F5" w14:textId="16B7AFAB" w:rsidR="00F25A15" w:rsidRDefault="0065076F" w:rsidP="00E16197">
      <w:r>
        <w:br w:type="page"/>
      </w:r>
    </w:p>
    <w:p w14:paraId="0AFD3CC9" w14:textId="6928CCD5" w:rsidR="0065076F" w:rsidRPr="0065076F" w:rsidRDefault="0065076F" w:rsidP="00367E64">
      <w:pPr>
        <w:pStyle w:val="Retraitcorpsdetexte"/>
      </w:pPr>
    </w:p>
    <w:p w14:paraId="4F0E950E" w14:textId="40399DA1" w:rsidR="0063750A" w:rsidRPr="0063750A" w:rsidRDefault="00E16197" w:rsidP="0068722D">
      <w:pPr>
        <w:pStyle w:val="Titre1"/>
      </w:pPr>
      <w:bookmarkStart w:id="5" w:name="_Toc183012324"/>
      <w:r>
        <w:t>Base de données</w:t>
      </w:r>
      <w:bookmarkEnd w:id="5"/>
    </w:p>
    <w:p w14:paraId="103DF8F7" w14:textId="73E1B1E0" w:rsidR="0063750A" w:rsidRDefault="00E16197" w:rsidP="009636D0">
      <w:pPr>
        <w:pStyle w:val="Titre2"/>
      </w:pPr>
      <w:bookmarkStart w:id="6" w:name="_Toc183012325"/>
      <w:r>
        <w:t>Création de la base de données</w:t>
      </w:r>
      <w:bookmarkEnd w:id="6"/>
    </w:p>
    <w:p w14:paraId="0E6391BA" w14:textId="7CF47139" w:rsidR="00E16197" w:rsidRPr="00E16197" w:rsidRDefault="00E16197" w:rsidP="00E16197">
      <w:pPr>
        <w:pStyle w:val="Retraitcorpsdetexte"/>
        <w:ind w:left="0"/>
      </w:pPr>
      <w:r>
        <w:rPr>
          <w:noProof/>
        </w:rPr>
        <w:drawing>
          <wp:inline distT="0" distB="0" distL="0" distR="0" wp14:anchorId="48A8A579" wp14:editId="5FD2E338">
            <wp:extent cx="5008987" cy="4317558"/>
            <wp:effectExtent l="0" t="0" r="1270" b="6985"/>
            <wp:docPr id="5" name="Image 5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, nombr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02" cy="433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3523" w14:textId="498ED2EA" w:rsidR="00953D45" w:rsidRDefault="00953D45" w:rsidP="00C61645">
      <w:pPr>
        <w:pStyle w:val="Retraitcorpsdetexte"/>
        <w:ind w:left="426"/>
      </w:pPr>
    </w:p>
    <w:p w14:paraId="7772C4AE" w14:textId="65EE3EF7" w:rsidR="00C61645" w:rsidRPr="009636D0" w:rsidRDefault="009636D0" w:rsidP="009636D0">
      <w:pPr>
        <w:pStyle w:val="Titre2"/>
      </w:pPr>
      <w:bookmarkStart w:id="7" w:name="_Toc183012326"/>
      <w:r w:rsidRPr="009636D0">
        <w:t>Création de données dans les tables</w:t>
      </w:r>
      <w:bookmarkEnd w:id="7"/>
    </w:p>
    <w:p w14:paraId="12D6D336" w14:textId="4EEB3B80" w:rsidR="009636D0" w:rsidRDefault="009636D0" w:rsidP="009636D0">
      <w:pPr>
        <w:pStyle w:val="Titre3"/>
        <w:rPr>
          <w:sz w:val="20"/>
          <w:szCs w:val="22"/>
        </w:rPr>
      </w:pPr>
      <w:bookmarkStart w:id="8" w:name="_Toc183012327"/>
      <w:r w:rsidRPr="009636D0">
        <w:rPr>
          <w:sz w:val="20"/>
          <w:szCs w:val="22"/>
        </w:rPr>
        <w:t xml:space="preserve">Table </w:t>
      </w:r>
      <w:proofErr w:type="spellStart"/>
      <w:r w:rsidRPr="009636D0">
        <w:rPr>
          <w:sz w:val="20"/>
          <w:szCs w:val="22"/>
        </w:rPr>
        <w:t>t_joueur</w:t>
      </w:r>
      <w:bookmarkEnd w:id="8"/>
      <w:proofErr w:type="spellEnd"/>
    </w:p>
    <w:p w14:paraId="144135E8" w14:textId="1D883A99" w:rsidR="009636D0" w:rsidRDefault="009636D0" w:rsidP="009636D0">
      <w:pPr>
        <w:pStyle w:val="Retraitcorpsdetexte3"/>
        <w:ind w:left="0"/>
      </w:pPr>
      <w:r>
        <w:rPr>
          <w:noProof/>
        </w:rPr>
        <w:drawing>
          <wp:inline distT="0" distB="0" distL="0" distR="0" wp14:anchorId="0E3CCDE3" wp14:editId="423AB532">
            <wp:extent cx="5759450" cy="1904365"/>
            <wp:effectExtent l="0" t="0" r="0" b="635"/>
            <wp:docPr id="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0B91" w14:textId="649588E2" w:rsidR="009636D0" w:rsidRPr="009636D0" w:rsidRDefault="009636D0" w:rsidP="009636D0">
      <w:pPr>
        <w:pStyle w:val="Retraitcorpsdetexte3"/>
        <w:ind w:left="0"/>
      </w:pPr>
      <w:r>
        <w:t xml:space="preserve">Pour crée des données pour la table </w:t>
      </w:r>
      <w:proofErr w:type="spellStart"/>
      <w:r>
        <w:t>t_joueur</w:t>
      </w:r>
      <w:proofErr w:type="spellEnd"/>
      <w:r>
        <w:t xml:space="preserve">, </w:t>
      </w:r>
      <w:proofErr w:type="spellStart"/>
      <w:r>
        <w:t>Mockaroo</w:t>
      </w:r>
      <w:proofErr w:type="spellEnd"/>
      <w:r>
        <w:t xml:space="preserve"> a été utilisé. Pour les pseudonymes le type de données étaient « </w:t>
      </w:r>
      <w:proofErr w:type="spellStart"/>
      <w:r>
        <w:t>username</w:t>
      </w:r>
      <w:proofErr w:type="spellEnd"/>
      <w:r>
        <w:t xml:space="preserve"> ». Pour les nombres de points, comme il n’y avait pas de point normal comme type, l’utilisation du type « Airport Elévation » a été utile car cela génère des nombres très différents et varié allant de </w:t>
      </w:r>
      <w:proofErr w:type="spellStart"/>
      <w:r>
        <w:t>Null</w:t>
      </w:r>
      <w:proofErr w:type="spellEnd"/>
      <w:r>
        <w:t xml:space="preserve"> à 6500. </w:t>
      </w:r>
    </w:p>
    <w:p w14:paraId="03C2ACEA" w14:textId="073E42CA" w:rsidR="00C61645" w:rsidRDefault="00C61645" w:rsidP="00C61645">
      <w:pPr>
        <w:pStyle w:val="Retraitcorpsdetexte"/>
        <w:ind w:left="426"/>
        <w:rPr>
          <w:b/>
          <w:bCs/>
        </w:rPr>
      </w:pPr>
    </w:p>
    <w:p w14:paraId="1DD856F3" w14:textId="77777777" w:rsidR="00953D45" w:rsidRDefault="00953D45" w:rsidP="00953D45">
      <w:pPr>
        <w:pStyle w:val="Retraitcorpsdetexte"/>
      </w:pPr>
    </w:p>
    <w:p w14:paraId="7C19613C" w14:textId="77777777" w:rsidR="005153BF" w:rsidRPr="005153BF" w:rsidRDefault="005153BF" w:rsidP="00B77190">
      <w:pPr>
        <w:pStyle w:val="Retraitcorpsdetexte"/>
        <w:ind w:left="0"/>
      </w:pPr>
    </w:p>
    <w:p w14:paraId="672D68FE" w14:textId="617824D3" w:rsidR="0063750A" w:rsidRDefault="0063750A" w:rsidP="009636D0">
      <w:pPr>
        <w:pStyle w:val="Titre2"/>
        <w:numPr>
          <w:ilvl w:val="0"/>
          <w:numId w:val="0"/>
        </w:numPr>
        <w:ind w:left="1134"/>
      </w:pPr>
    </w:p>
    <w:p w14:paraId="3272732F" w14:textId="4CA84ADF" w:rsidR="00F652BF" w:rsidRPr="00F652BF" w:rsidRDefault="00F652BF" w:rsidP="00F652BF">
      <w:pPr>
        <w:pStyle w:val="Retraitcorpsdetexte"/>
      </w:pPr>
    </w:p>
    <w:p w14:paraId="4AD970D9" w14:textId="3A24DF49" w:rsidR="0063750A" w:rsidRDefault="0063750A" w:rsidP="0068722D">
      <w:pPr>
        <w:pStyle w:val="Titre1"/>
      </w:pPr>
      <w:bookmarkStart w:id="9" w:name="_Toc183012328"/>
      <w:r w:rsidRPr="0063750A">
        <w:t>Conclusion</w:t>
      </w:r>
      <w:bookmarkEnd w:id="9"/>
    </w:p>
    <w:p w14:paraId="44070BAD" w14:textId="0202C3ED" w:rsidR="00B77190" w:rsidRDefault="00B77190" w:rsidP="009636D0">
      <w:pPr>
        <w:pStyle w:val="Titre2"/>
      </w:pPr>
      <w:bookmarkStart w:id="10" w:name="_Toc183012329"/>
      <w:r>
        <w:t>Avis personnel :</w:t>
      </w:r>
      <w:bookmarkEnd w:id="10"/>
      <w:r>
        <w:t xml:space="preserve"> </w:t>
      </w:r>
    </w:p>
    <w:p w14:paraId="025494DE" w14:textId="65782D14" w:rsidR="0063750A" w:rsidRPr="0063750A" w:rsidRDefault="0063750A" w:rsidP="0068722D">
      <w:pPr>
        <w:pStyle w:val="Titre1"/>
      </w:pPr>
      <w:bookmarkStart w:id="11" w:name="_Toc183012330"/>
      <w:r w:rsidRPr="0063750A">
        <w:t>Annexes</w:t>
      </w:r>
      <w:bookmarkEnd w:id="11"/>
    </w:p>
    <w:p w14:paraId="01DFC498" w14:textId="77777777" w:rsidR="0063750A" w:rsidRDefault="0063750A" w:rsidP="009636D0">
      <w:pPr>
        <w:pStyle w:val="Titre2"/>
      </w:pPr>
      <w:bookmarkStart w:id="12" w:name="_Toc183012331"/>
      <w:r w:rsidRPr="0063750A">
        <w:t xml:space="preserve">Code source </w:t>
      </w:r>
      <w:proofErr w:type="gramStart"/>
      <w:r w:rsidRPr="0063750A">
        <w:t>complet:</w:t>
      </w:r>
      <w:bookmarkEnd w:id="12"/>
      <w:proofErr w:type="gramEnd"/>
    </w:p>
    <w:p w14:paraId="6E7EC4AA" w14:textId="79C49080" w:rsidR="00742484" w:rsidRDefault="00742484"/>
    <w:p w14:paraId="13544E7D" w14:textId="44BE47A4" w:rsidR="00894162" w:rsidRDefault="00894162" w:rsidP="009636D0">
      <w:pPr>
        <w:pStyle w:val="Titre2"/>
      </w:pPr>
      <w:bookmarkStart w:id="13" w:name="_Toc183012332"/>
      <w:r>
        <w:t>Sources :</w:t>
      </w:r>
      <w:bookmarkEnd w:id="13"/>
      <w:r>
        <w:t xml:space="preserve"> </w:t>
      </w:r>
    </w:p>
    <w:p w14:paraId="15F09522" w14:textId="77777777" w:rsidR="00894162" w:rsidRPr="00894162" w:rsidRDefault="00894162" w:rsidP="00894162">
      <w:pPr>
        <w:pStyle w:val="Retraitcorpsdetexte"/>
      </w:pPr>
    </w:p>
    <w:sectPr w:rsidR="00894162" w:rsidRPr="00894162" w:rsidSect="00D160DD">
      <w:headerReference w:type="default" r:id="rId15"/>
      <w:footerReference w:type="default" r:id="rId1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151AB" w14:textId="77777777" w:rsidR="007C0682" w:rsidRDefault="007C0682">
      <w:r>
        <w:separator/>
      </w:r>
    </w:p>
  </w:endnote>
  <w:endnote w:type="continuationSeparator" w:id="0">
    <w:p w14:paraId="0C40D9AA" w14:textId="77777777" w:rsidR="007C0682" w:rsidRDefault="007C0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564F0E2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C288B1F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374DA" w:rsidRPr="00B374DA">
              <w:rPr>
                <w:rFonts w:cs="Arial"/>
                <w:noProof/>
                <w:szCs w:val="16"/>
              </w:rPr>
              <w:t>Hadrien Gabriel</w:t>
            </w:r>
            <w:r w:rsidR="00B374DA">
              <w:rPr>
                <w:noProof/>
              </w:rPr>
              <w:t xml:space="preserve"> Aymon</w:t>
            </w:r>
          </w:fldSimple>
        </w:p>
        <w:p w14:paraId="5A6DD929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4330DCE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496553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11.09.2024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0300872" w14:textId="77777777" w:rsidTr="00E52B61">
      <w:trPr>
        <w:jc w:val="center"/>
      </w:trPr>
      <w:tc>
        <w:tcPr>
          <w:tcW w:w="3510" w:type="dxa"/>
          <w:vAlign w:val="center"/>
        </w:tcPr>
        <w:p w14:paraId="31DE770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E887233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391ECA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374DA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5380C979" w14:textId="77777777" w:rsidTr="00E52B61">
      <w:trPr>
        <w:jc w:val="center"/>
      </w:trPr>
      <w:tc>
        <w:tcPr>
          <w:tcW w:w="3510" w:type="dxa"/>
          <w:vAlign w:val="center"/>
        </w:tcPr>
        <w:p w14:paraId="2DC0F873" w14:textId="6F81CEB3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proofErr w:type="gramStart"/>
          <w:r w:rsidRPr="00000197">
            <w:rPr>
              <w:rFonts w:cs="Arial"/>
              <w:szCs w:val="16"/>
            </w:rPr>
            <w:t>Version:</w:t>
          </w:r>
          <w:proofErr w:type="gramEnd"/>
          <w:r w:rsidRPr="00000197">
            <w:rPr>
              <w:rFonts w:cs="Arial"/>
              <w:szCs w:val="16"/>
            </w:rPr>
            <w:t xml:space="preserve"> </w:t>
          </w:r>
          <w:fldSimple w:instr=" REVNUM   \* MERGEFORMAT ">
            <w:r w:rsidR="00B374DA" w:rsidRPr="00B374DA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636D0">
            <w:rPr>
              <w:rFonts w:cs="Arial"/>
              <w:noProof/>
              <w:szCs w:val="16"/>
            </w:rPr>
            <w:t>20.11.2024 16:00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F0810FE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B374DA" w:rsidRPr="00B374DA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0EBE01B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B9C6C" w14:textId="77777777" w:rsidR="007C0682" w:rsidRDefault="007C0682">
      <w:r>
        <w:separator/>
      </w:r>
    </w:p>
  </w:footnote>
  <w:footnote w:type="continuationSeparator" w:id="0">
    <w:p w14:paraId="2983B42B" w14:textId="77777777" w:rsidR="007C0682" w:rsidRDefault="007C0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66938D8" w14:textId="77777777">
      <w:trPr>
        <w:trHeight w:val="536"/>
        <w:jc w:val="center"/>
      </w:trPr>
      <w:tc>
        <w:tcPr>
          <w:tcW w:w="2445" w:type="dxa"/>
          <w:vAlign w:val="center"/>
        </w:tcPr>
        <w:p w14:paraId="3E904159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F27D0FE" w14:textId="77777777" w:rsidR="00AA4393" w:rsidRPr="00B4738A" w:rsidRDefault="00AA4393" w:rsidP="00B4738A"/>
      </w:tc>
      <w:tc>
        <w:tcPr>
          <w:tcW w:w="2283" w:type="dxa"/>
          <w:vAlign w:val="center"/>
        </w:tcPr>
        <w:p w14:paraId="75897C0F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03A6204" wp14:editId="0ACF21AD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DB697C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9B6274"/>
    <w:multiLevelType w:val="hybridMultilevel"/>
    <w:tmpl w:val="21E813D6"/>
    <w:lvl w:ilvl="0" w:tplc="6870046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729"/>
    <w:multiLevelType w:val="hybridMultilevel"/>
    <w:tmpl w:val="261414D2"/>
    <w:lvl w:ilvl="0" w:tplc="2B6E77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9A4419"/>
    <w:multiLevelType w:val="hybridMultilevel"/>
    <w:tmpl w:val="98522144"/>
    <w:lvl w:ilvl="0" w:tplc="F98C320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A8F67FD"/>
    <w:multiLevelType w:val="multilevel"/>
    <w:tmpl w:val="393E74F2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20D5969"/>
    <w:multiLevelType w:val="hybridMultilevel"/>
    <w:tmpl w:val="8DB86992"/>
    <w:lvl w:ilvl="0" w:tplc="027A504A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9EE1E48"/>
    <w:multiLevelType w:val="hybridMultilevel"/>
    <w:tmpl w:val="A21A2E26"/>
    <w:lvl w:ilvl="0" w:tplc="B9882CCA">
      <w:start w:val="1"/>
      <w:numFmt w:val="decimal"/>
      <w:lvlText w:val="%1)"/>
      <w:lvlJc w:val="left"/>
      <w:pPr>
        <w:ind w:left="975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95" w:hanging="360"/>
      </w:pPr>
    </w:lvl>
    <w:lvl w:ilvl="2" w:tplc="100C001B" w:tentative="1">
      <w:start w:val="1"/>
      <w:numFmt w:val="lowerRoman"/>
      <w:lvlText w:val="%3."/>
      <w:lvlJc w:val="right"/>
      <w:pPr>
        <w:ind w:left="2415" w:hanging="180"/>
      </w:pPr>
    </w:lvl>
    <w:lvl w:ilvl="3" w:tplc="100C000F" w:tentative="1">
      <w:start w:val="1"/>
      <w:numFmt w:val="decimal"/>
      <w:lvlText w:val="%4."/>
      <w:lvlJc w:val="left"/>
      <w:pPr>
        <w:ind w:left="3135" w:hanging="360"/>
      </w:pPr>
    </w:lvl>
    <w:lvl w:ilvl="4" w:tplc="100C0019" w:tentative="1">
      <w:start w:val="1"/>
      <w:numFmt w:val="lowerLetter"/>
      <w:lvlText w:val="%5."/>
      <w:lvlJc w:val="left"/>
      <w:pPr>
        <w:ind w:left="3855" w:hanging="360"/>
      </w:pPr>
    </w:lvl>
    <w:lvl w:ilvl="5" w:tplc="100C001B" w:tentative="1">
      <w:start w:val="1"/>
      <w:numFmt w:val="lowerRoman"/>
      <w:lvlText w:val="%6."/>
      <w:lvlJc w:val="right"/>
      <w:pPr>
        <w:ind w:left="4575" w:hanging="180"/>
      </w:pPr>
    </w:lvl>
    <w:lvl w:ilvl="6" w:tplc="100C000F" w:tentative="1">
      <w:start w:val="1"/>
      <w:numFmt w:val="decimal"/>
      <w:lvlText w:val="%7."/>
      <w:lvlJc w:val="left"/>
      <w:pPr>
        <w:ind w:left="5295" w:hanging="360"/>
      </w:pPr>
    </w:lvl>
    <w:lvl w:ilvl="7" w:tplc="100C0019" w:tentative="1">
      <w:start w:val="1"/>
      <w:numFmt w:val="lowerLetter"/>
      <w:lvlText w:val="%8."/>
      <w:lvlJc w:val="left"/>
      <w:pPr>
        <w:ind w:left="6015" w:hanging="360"/>
      </w:pPr>
    </w:lvl>
    <w:lvl w:ilvl="8" w:tplc="100C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9" w15:restartNumberingAfterBreak="0">
    <w:nsid w:val="3FE272FF"/>
    <w:multiLevelType w:val="hybridMultilevel"/>
    <w:tmpl w:val="590C8B9E"/>
    <w:lvl w:ilvl="0" w:tplc="6712BB78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E155DE3"/>
    <w:multiLevelType w:val="hybridMultilevel"/>
    <w:tmpl w:val="2E027044"/>
    <w:lvl w:ilvl="0" w:tplc="E6D2BB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431168868">
    <w:abstractNumId w:val="0"/>
  </w:num>
  <w:num w:numId="2" w16cid:durableId="1382054108">
    <w:abstractNumId w:val="3"/>
  </w:num>
  <w:num w:numId="3" w16cid:durableId="190070771">
    <w:abstractNumId w:val="2"/>
  </w:num>
  <w:num w:numId="4" w16cid:durableId="217866148">
    <w:abstractNumId w:val="6"/>
  </w:num>
  <w:num w:numId="5" w16cid:durableId="698238353">
    <w:abstractNumId w:val="5"/>
  </w:num>
  <w:num w:numId="6" w16cid:durableId="1292787723">
    <w:abstractNumId w:val="8"/>
  </w:num>
  <w:num w:numId="7" w16cid:durableId="1058548738">
    <w:abstractNumId w:val="4"/>
  </w:num>
  <w:num w:numId="8" w16cid:durableId="10375623">
    <w:abstractNumId w:val="7"/>
  </w:num>
  <w:num w:numId="9" w16cid:durableId="575823660">
    <w:abstractNumId w:val="10"/>
  </w:num>
  <w:num w:numId="10" w16cid:durableId="757605706">
    <w:abstractNumId w:val="9"/>
  </w:num>
  <w:num w:numId="11" w16cid:durableId="41467179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DA"/>
    <w:rsid w:val="00000197"/>
    <w:rsid w:val="00010B9A"/>
    <w:rsid w:val="0001209F"/>
    <w:rsid w:val="00021D00"/>
    <w:rsid w:val="000316F0"/>
    <w:rsid w:val="00044099"/>
    <w:rsid w:val="00045A82"/>
    <w:rsid w:val="00055DB3"/>
    <w:rsid w:val="00063E9B"/>
    <w:rsid w:val="00063F97"/>
    <w:rsid w:val="00065971"/>
    <w:rsid w:val="00067419"/>
    <w:rsid w:val="00086114"/>
    <w:rsid w:val="000A1B63"/>
    <w:rsid w:val="000A1D32"/>
    <w:rsid w:val="000A7B4A"/>
    <w:rsid w:val="000B6BE0"/>
    <w:rsid w:val="000B785D"/>
    <w:rsid w:val="000C1668"/>
    <w:rsid w:val="000C506C"/>
    <w:rsid w:val="000E7483"/>
    <w:rsid w:val="000F22B9"/>
    <w:rsid w:val="000F381C"/>
    <w:rsid w:val="0010591C"/>
    <w:rsid w:val="001100BC"/>
    <w:rsid w:val="00111811"/>
    <w:rsid w:val="00114120"/>
    <w:rsid w:val="00137D75"/>
    <w:rsid w:val="0015167D"/>
    <w:rsid w:val="00152A26"/>
    <w:rsid w:val="001616B3"/>
    <w:rsid w:val="001764CE"/>
    <w:rsid w:val="00183417"/>
    <w:rsid w:val="00194038"/>
    <w:rsid w:val="001A196D"/>
    <w:rsid w:val="001C454D"/>
    <w:rsid w:val="001D4577"/>
    <w:rsid w:val="001D72BA"/>
    <w:rsid w:val="001F2420"/>
    <w:rsid w:val="001F6EEB"/>
    <w:rsid w:val="00203ADC"/>
    <w:rsid w:val="00204B00"/>
    <w:rsid w:val="0023072E"/>
    <w:rsid w:val="00233C66"/>
    <w:rsid w:val="002473B3"/>
    <w:rsid w:val="002770F3"/>
    <w:rsid w:val="002951BD"/>
    <w:rsid w:val="00297E2A"/>
    <w:rsid w:val="002B6893"/>
    <w:rsid w:val="002C6634"/>
    <w:rsid w:val="002D7D46"/>
    <w:rsid w:val="002F038B"/>
    <w:rsid w:val="00310160"/>
    <w:rsid w:val="00314222"/>
    <w:rsid w:val="0031563E"/>
    <w:rsid w:val="00325B55"/>
    <w:rsid w:val="00341065"/>
    <w:rsid w:val="0034172E"/>
    <w:rsid w:val="00346857"/>
    <w:rsid w:val="00367E64"/>
    <w:rsid w:val="0037071E"/>
    <w:rsid w:val="00394BCE"/>
    <w:rsid w:val="003A3D5D"/>
    <w:rsid w:val="003E018B"/>
    <w:rsid w:val="003E32B9"/>
    <w:rsid w:val="003F1870"/>
    <w:rsid w:val="004001BD"/>
    <w:rsid w:val="00407333"/>
    <w:rsid w:val="0040782E"/>
    <w:rsid w:val="00410E3B"/>
    <w:rsid w:val="004202D8"/>
    <w:rsid w:val="004206A2"/>
    <w:rsid w:val="0043666E"/>
    <w:rsid w:val="00436B90"/>
    <w:rsid w:val="00453780"/>
    <w:rsid w:val="00454074"/>
    <w:rsid w:val="004B2570"/>
    <w:rsid w:val="004B2BFF"/>
    <w:rsid w:val="004B6F4B"/>
    <w:rsid w:val="004C6BBA"/>
    <w:rsid w:val="004D08EE"/>
    <w:rsid w:val="004D5266"/>
    <w:rsid w:val="00505421"/>
    <w:rsid w:val="005153BF"/>
    <w:rsid w:val="0052224B"/>
    <w:rsid w:val="005274DF"/>
    <w:rsid w:val="005328B0"/>
    <w:rsid w:val="0054054F"/>
    <w:rsid w:val="00542CE3"/>
    <w:rsid w:val="00545179"/>
    <w:rsid w:val="00552D07"/>
    <w:rsid w:val="0055647F"/>
    <w:rsid w:val="00571E4B"/>
    <w:rsid w:val="00574085"/>
    <w:rsid w:val="0058637D"/>
    <w:rsid w:val="005926D0"/>
    <w:rsid w:val="005B27EF"/>
    <w:rsid w:val="005C5806"/>
    <w:rsid w:val="005D750D"/>
    <w:rsid w:val="005E6192"/>
    <w:rsid w:val="005E6B56"/>
    <w:rsid w:val="005F1500"/>
    <w:rsid w:val="00615583"/>
    <w:rsid w:val="0063750A"/>
    <w:rsid w:val="00645760"/>
    <w:rsid w:val="0065076F"/>
    <w:rsid w:val="00656974"/>
    <w:rsid w:val="00663E46"/>
    <w:rsid w:val="0068722D"/>
    <w:rsid w:val="006902A9"/>
    <w:rsid w:val="006966D0"/>
    <w:rsid w:val="006B7F41"/>
    <w:rsid w:val="006E132F"/>
    <w:rsid w:val="006E2CE8"/>
    <w:rsid w:val="006E4DA8"/>
    <w:rsid w:val="00700E11"/>
    <w:rsid w:val="007010E6"/>
    <w:rsid w:val="007118D3"/>
    <w:rsid w:val="00717D91"/>
    <w:rsid w:val="007211A1"/>
    <w:rsid w:val="00736766"/>
    <w:rsid w:val="00742484"/>
    <w:rsid w:val="007437D4"/>
    <w:rsid w:val="00744762"/>
    <w:rsid w:val="0074498A"/>
    <w:rsid w:val="007476C9"/>
    <w:rsid w:val="00753A51"/>
    <w:rsid w:val="007700A7"/>
    <w:rsid w:val="007724F1"/>
    <w:rsid w:val="00772BC0"/>
    <w:rsid w:val="007748A7"/>
    <w:rsid w:val="00774923"/>
    <w:rsid w:val="007A6101"/>
    <w:rsid w:val="007A7EFB"/>
    <w:rsid w:val="007C0682"/>
    <w:rsid w:val="007C1471"/>
    <w:rsid w:val="007D0A71"/>
    <w:rsid w:val="007D2CDF"/>
    <w:rsid w:val="007D546C"/>
    <w:rsid w:val="007E5F3D"/>
    <w:rsid w:val="007F30AE"/>
    <w:rsid w:val="00801D6A"/>
    <w:rsid w:val="00807F84"/>
    <w:rsid w:val="0081740D"/>
    <w:rsid w:val="00845304"/>
    <w:rsid w:val="008468C8"/>
    <w:rsid w:val="00851A5E"/>
    <w:rsid w:val="00853E81"/>
    <w:rsid w:val="008574A0"/>
    <w:rsid w:val="00872A22"/>
    <w:rsid w:val="00880478"/>
    <w:rsid w:val="00891718"/>
    <w:rsid w:val="00894162"/>
    <w:rsid w:val="008A3DFF"/>
    <w:rsid w:val="008A464B"/>
    <w:rsid w:val="008C40C0"/>
    <w:rsid w:val="008D2593"/>
    <w:rsid w:val="008D55CF"/>
    <w:rsid w:val="008E05FB"/>
    <w:rsid w:val="008E13F2"/>
    <w:rsid w:val="008E1906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3D45"/>
    <w:rsid w:val="00955930"/>
    <w:rsid w:val="00961794"/>
    <w:rsid w:val="009636D0"/>
    <w:rsid w:val="0097619D"/>
    <w:rsid w:val="0099022A"/>
    <w:rsid w:val="009B009E"/>
    <w:rsid w:val="009B190E"/>
    <w:rsid w:val="009B6877"/>
    <w:rsid w:val="009B6FDC"/>
    <w:rsid w:val="009B70E5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042D4"/>
    <w:rsid w:val="00B1215C"/>
    <w:rsid w:val="00B147A7"/>
    <w:rsid w:val="00B20D38"/>
    <w:rsid w:val="00B241D2"/>
    <w:rsid w:val="00B33505"/>
    <w:rsid w:val="00B374DA"/>
    <w:rsid w:val="00B40A8E"/>
    <w:rsid w:val="00B44A78"/>
    <w:rsid w:val="00B4738A"/>
    <w:rsid w:val="00B60EA8"/>
    <w:rsid w:val="00B612B2"/>
    <w:rsid w:val="00B64C66"/>
    <w:rsid w:val="00B77190"/>
    <w:rsid w:val="00B83C91"/>
    <w:rsid w:val="00B95EC5"/>
    <w:rsid w:val="00B96AA1"/>
    <w:rsid w:val="00BA3890"/>
    <w:rsid w:val="00BA56D2"/>
    <w:rsid w:val="00BA7DF1"/>
    <w:rsid w:val="00BB735D"/>
    <w:rsid w:val="00BD773C"/>
    <w:rsid w:val="00BE185C"/>
    <w:rsid w:val="00BF7A15"/>
    <w:rsid w:val="00C1059F"/>
    <w:rsid w:val="00C20939"/>
    <w:rsid w:val="00C329D7"/>
    <w:rsid w:val="00C33C51"/>
    <w:rsid w:val="00C61645"/>
    <w:rsid w:val="00C658F8"/>
    <w:rsid w:val="00C76F94"/>
    <w:rsid w:val="00C90570"/>
    <w:rsid w:val="00CB712D"/>
    <w:rsid w:val="00CC02E2"/>
    <w:rsid w:val="00CD1A2D"/>
    <w:rsid w:val="00CE436F"/>
    <w:rsid w:val="00CE655E"/>
    <w:rsid w:val="00D103A8"/>
    <w:rsid w:val="00D14587"/>
    <w:rsid w:val="00D15AE6"/>
    <w:rsid w:val="00D160DD"/>
    <w:rsid w:val="00D174BC"/>
    <w:rsid w:val="00D275C6"/>
    <w:rsid w:val="00D36510"/>
    <w:rsid w:val="00D405C9"/>
    <w:rsid w:val="00D57849"/>
    <w:rsid w:val="00D64B85"/>
    <w:rsid w:val="00D64F19"/>
    <w:rsid w:val="00D7455C"/>
    <w:rsid w:val="00D7758B"/>
    <w:rsid w:val="00D82BEB"/>
    <w:rsid w:val="00DB1DCD"/>
    <w:rsid w:val="00DB1F96"/>
    <w:rsid w:val="00DD2980"/>
    <w:rsid w:val="00E015B8"/>
    <w:rsid w:val="00E1012A"/>
    <w:rsid w:val="00E12AE5"/>
    <w:rsid w:val="00E16197"/>
    <w:rsid w:val="00E416AC"/>
    <w:rsid w:val="00E41BC2"/>
    <w:rsid w:val="00E52B61"/>
    <w:rsid w:val="00E61B66"/>
    <w:rsid w:val="00E658ED"/>
    <w:rsid w:val="00E66F92"/>
    <w:rsid w:val="00E81328"/>
    <w:rsid w:val="00EB4C51"/>
    <w:rsid w:val="00EC677D"/>
    <w:rsid w:val="00ED6F41"/>
    <w:rsid w:val="00ED6F46"/>
    <w:rsid w:val="00EE16F0"/>
    <w:rsid w:val="00EE431D"/>
    <w:rsid w:val="00EE4EC4"/>
    <w:rsid w:val="00EE55F0"/>
    <w:rsid w:val="00F1003D"/>
    <w:rsid w:val="00F22CD2"/>
    <w:rsid w:val="00F25A15"/>
    <w:rsid w:val="00F270F1"/>
    <w:rsid w:val="00F512A6"/>
    <w:rsid w:val="00F652BF"/>
    <w:rsid w:val="00F664DF"/>
    <w:rsid w:val="00F74DF2"/>
    <w:rsid w:val="00F93513"/>
    <w:rsid w:val="00F937EA"/>
    <w:rsid w:val="00FB1CD6"/>
    <w:rsid w:val="00FB6E1F"/>
    <w:rsid w:val="00FE0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BFEBDE4"/>
  <w15:docId w15:val="{2CB37950-52CD-4688-B7A4-8B6BB3EB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9636D0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4"/>
      <w:szCs w:val="24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NormalWeb">
    <w:name w:val="Normal (Web)"/>
    <w:basedOn w:val="Normal"/>
    <w:rsid w:val="0063750A"/>
    <w:rPr>
      <w:rFonts w:ascii="Times New Roman" w:hAnsi="Times New Roman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CC02E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E4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33gae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6" ma:contentTypeDescription="Crée un document." ma:contentTypeScope="" ma:versionID="f2b963976306cc54294b7f4545a3c6c4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e5e135fa2fc1295e1586ddcd9c1a8904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41546E4A-837A-4BEF-A4B8-FFD4EAB4E8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496</TotalTime>
  <Pages>5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2048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Hadrien Gabriel Aymon</dc:creator>
  <cp:lastModifiedBy>Hadrien Gabriel Aymon</cp:lastModifiedBy>
  <cp:revision>93</cp:revision>
  <cp:lastPrinted>2009-09-04T13:21:00Z</cp:lastPrinted>
  <dcterms:created xsi:type="dcterms:W3CDTF">2024-09-11T07:31:00Z</dcterms:created>
  <dcterms:modified xsi:type="dcterms:W3CDTF">2024-11-20T15:25:00Z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